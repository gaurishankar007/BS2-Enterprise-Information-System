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0D" w:rsidRPr="002B6E60" w:rsidRDefault="00707E0D" w:rsidP="002B6E60">
      <w:pPr>
        <w:spacing w:before="8" w:after="0" w:line="280" w:lineRule="exact"/>
        <w:jc w:val="center"/>
        <w:rPr>
          <w:rFonts w:ascii="Arial" w:hAnsi="Arial" w:cs="Arial"/>
          <w:b/>
          <w:sz w:val="28"/>
          <w:szCs w:val="28"/>
        </w:rPr>
      </w:pPr>
      <w:r w:rsidRPr="002B6E60">
        <w:rPr>
          <w:rFonts w:ascii="Arial" w:hAnsi="Arial" w:cs="Arial"/>
          <w:b/>
          <w:sz w:val="28"/>
          <w:szCs w:val="28"/>
        </w:rPr>
        <w:t>104KM Enterprise Information Systems</w:t>
      </w:r>
    </w:p>
    <w:p w:rsidR="00707E0D" w:rsidRPr="00707E0D" w:rsidRDefault="00707E0D" w:rsidP="00124372">
      <w:pPr>
        <w:spacing w:before="8" w:after="0" w:line="280" w:lineRule="exact"/>
        <w:jc w:val="center"/>
        <w:rPr>
          <w:rFonts w:ascii="Arial" w:hAnsi="Arial" w:cs="Arial"/>
          <w:sz w:val="24"/>
          <w:szCs w:val="24"/>
        </w:rPr>
      </w:pPr>
    </w:p>
    <w:p w:rsidR="00DA2AC0" w:rsidRDefault="00707E0D" w:rsidP="00124372">
      <w:pPr>
        <w:spacing w:before="8" w:after="0" w:line="280" w:lineRule="exact"/>
        <w:jc w:val="center"/>
        <w:rPr>
          <w:rFonts w:ascii="Arial" w:hAnsi="Arial" w:cs="Arial"/>
          <w:b/>
          <w:sz w:val="24"/>
          <w:szCs w:val="24"/>
        </w:rPr>
      </w:pPr>
      <w:r w:rsidRPr="00707E0D">
        <w:rPr>
          <w:rFonts w:ascii="Arial" w:hAnsi="Arial" w:cs="Arial"/>
          <w:b/>
          <w:sz w:val="24"/>
          <w:szCs w:val="24"/>
        </w:rPr>
        <w:t>Tutorial</w:t>
      </w:r>
      <w:r w:rsidR="00A6276D">
        <w:rPr>
          <w:rFonts w:ascii="Arial" w:hAnsi="Arial" w:cs="Arial"/>
          <w:b/>
          <w:sz w:val="24"/>
          <w:szCs w:val="24"/>
        </w:rPr>
        <w:t xml:space="preserve"> Activity – Week </w:t>
      </w:r>
      <w:r w:rsidR="008E0C39">
        <w:rPr>
          <w:rFonts w:ascii="Arial" w:hAnsi="Arial" w:cs="Arial"/>
          <w:b/>
          <w:sz w:val="24"/>
          <w:szCs w:val="24"/>
        </w:rPr>
        <w:t>6</w:t>
      </w:r>
    </w:p>
    <w:p w:rsidR="00707E0D" w:rsidRPr="00707E0D" w:rsidRDefault="00707E0D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6B43F3" w:rsidRDefault="006B43F3" w:rsidP="008E0C39">
      <w:pPr>
        <w:spacing w:before="8" w:after="0" w:line="280" w:lineRule="exact"/>
        <w:rPr>
          <w:rFonts w:ascii="Arial" w:hAnsi="Arial" w:cs="Arial"/>
          <w:b/>
          <w:sz w:val="24"/>
          <w:szCs w:val="24"/>
        </w:rPr>
      </w:pPr>
    </w:p>
    <w:p w:rsidR="008E0C39" w:rsidRPr="009246F2" w:rsidRDefault="008E0C39" w:rsidP="008E0C39">
      <w:pPr>
        <w:spacing w:before="8" w:after="0" w:line="280" w:lineRule="exact"/>
        <w:rPr>
          <w:rFonts w:ascii="Calibri" w:hAnsi="Calibri" w:cs="Calibri"/>
          <w:b/>
          <w:sz w:val="24"/>
          <w:szCs w:val="24"/>
        </w:rPr>
      </w:pPr>
      <w:r w:rsidRPr="009246F2">
        <w:rPr>
          <w:rFonts w:ascii="Calibri" w:hAnsi="Calibri" w:cs="Calibri"/>
          <w:b/>
          <w:sz w:val="24"/>
          <w:szCs w:val="24"/>
        </w:rPr>
        <w:t>Objective</w:t>
      </w:r>
    </w:p>
    <w:p w:rsidR="008E0C39" w:rsidRPr="009246F2" w:rsidRDefault="008E0C39" w:rsidP="008E0C39">
      <w:pPr>
        <w:spacing w:before="8" w:after="0" w:line="280" w:lineRule="exact"/>
        <w:rPr>
          <w:rFonts w:ascii="Calibri" w:hAnsi="Calibri" w:cs="Calibri"/>
          <w:sz w:val="24"/>
          <w:szCs w:val="24"/>
        </w:rPr>
      </w:pPr>
    </w:p>
    <w:p w:rsidR="008E0C39" w:rsidRPr="009246F2" w:rsidRDefault="006B43F3" w:rsidP="008E0C39">
      <w:pPr>
        <w:pBdr>
          <w:bottom w:val="single" w:sz="6" w:space="1" w:color="auto"/>
        </w:pBdr>
        <w:spacing w:before="8" w:after="0" w:line="280" w:lineRule="exact"/>
        <w:rPr>
          <w:rFonts w:ascii="Calibri" w:hAnsi="Calibri" w:cs="Calibri"/>
          <w:sz w:val="24"/>
          <w:szCs w:val="24"/>
        </w:rPr>
      </w:pPr>
      <w:r w:rsidRPr="009246F2">
        <w:rPr>
          <w:rFonts w:ascii="Calibri" w:hAnsi="Calibri" w:cs="Calibri"/>
          <w:sz w:val="24"/>
          <w:szCs w:val="24"/>
        </w:rPr>
        <w:t xml:space="preserve">-  </w:t>
      </w:r>
      <w:r w:rsidR="009246F2">
        <w:rPr>
          <w:rFonts w:ascii="Calibri" w:hAnsi="Calibri" w:cs="Calibri"/>
          <w:sz w:val="24"/>
          <w:szCs w:val="24"/>
        </w:rPr>
        <w:t>Understanding and p</w:t>
      </w:r>
      <w:r w:rsidR="008E0C39" w:rsidRPr="009246F2">
        <w:rPr>
          <w:rFonts w:ascii="Calibri" w:hAnsi="Calibri" w:cs="Calibri"/>
          <w:sz w:val="24"/>
          <w:szCs w:val="24"/>
        </w:rPr>
        <w:t>erforming advanced queries operation in SQL</w:t>
      </w:r>
    </w:p>
    <w:p w:rsidR="008E0C39" w:rsidRPr="009246F2" w:rsidRDefault="006B43F3" w:rsidP="008E0C39">
      <w:pPr>
        <w:pBdr>
          <w:bottom w:val="single" w:sz="6" w:space="1" w:color="auto"/>
        </w:pBdr>
        <w:spacing w:before="8" w:after="0" w:line="280" w:lineRule="exact"/>
        <w:rPr>
          <w:rFonts w:ascii="Calibri" w:hAnsi="Calibri" w:cs="Calibri"/>
          <w:sz w:val="24"/>
          <w:szCs w:val="24"/>
        </w:rPr>
      </w:pPr>
      <w:r w:rsidRPr="009246F2">
        <w:rPr>
          <w:rFonts w:ascii="Calibri" w:hAnsi="Calibri" w:cs="Calibri"/>
          <w:sz w:val="24"/>
          <w:szCs w:val="24"/>
        </w:rPr>
        <w:t xml:space="preserve">-  </w:t>
      </w:r>
      <w:r w:rsidR="008E0C39" w:rsidRPr="009246F2">
        <w:rPr>
          <w:rFonts w:ascii="Calibri" w:hAnsi="Calibri" w:cs="Calibri"/>
          <w:sz w:val="24"/>
          <w:szCs w:val="24"/>
        </w:rPr>
        <w:t xml:space="preserve">ERD diagram creation </w:t>
      </w:r>
    </w:p>
    <w:p w:rsidR="005D7948" w:rsidRPr="00707E0D" w:rsidRDefault="005D7948" w:rsidP="003A6138">
      <w:pPr>
        <w:pBdr>
          <w:bottom w:val="single" w:sz="6" w:space="1" w:color="auto"/>
        </w:pBdr>
        <w:spacing w:before="8" w:after="0" w:line="280" w:lineRule="exact"/>
        <w:ind w:firstLine="720"/>
        <w:jc w:val="center"/>
        <w:rPr>
          <w:rFonts w:ascii="Arial" w:hAnsi="Arial" w:cs="Arial"/>
          <w:sz w:val="24"/>
          <w:szCs w:val="24"/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1A7391" w:rsidRDefault="001A7391" w:rsidP="001A7391">
      <w:pPr>
        <w:spacing w:before="8" w:line="28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Building </w:t>
      </w:r>
      <w:r w:rsidR="008E0C39">
        <w:rPr>
          <w:rFonts w:cstheme="minorHAnsi"/>
          <w:b/>
          <w:sz w:val="24"/>
          <w:szCs w:val="24"/>
          <w:u w:val="single"/>
        </w:rPr>
        <w:t>the</w:t>
      </w:r>
      <w:r>
        <w:rPr>
          <w:rFonts w:cstheme="minorHAnsi"/>
          <w:b/>
          <w:sz w:val="24"/>
          <w:szCs w:val="24"/>
          <w:u w:val="single"/>
        </w:rPr>
        <w:t xml:space="preserve"> Database</w:t>
      </w:r>
    </w:p>
    <w:p w:rsidR="001A7391" w:rsidRDefault="008E0C39" w:rsidP="008E0C39">
      <w:pPr>
        <w:spacing w:before="8" w:line="280" w:lineRule="exact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Step1: </w:t>
      </w:r>
      <w:r w:rsidR="001A7391">
        <w:rPr>
          <w:rFonts w:cstheme="minorHAnsi"/>
          <w:sz w:val="24"/>
          <w:szCs w:val="24"/>
        </w:rPr>
        <w:t>Launch</w:t>
      </w:r>
      <w:r>
        <w:rPr>
          <w:rFonts w:cstheme="minorHAnsi"/>
          <w:sz w:val="24"/>
          <w:szCs w:val="24"/>
        </w:rPr>
        <w:t xml:space="preserve"> and Connect to</w:t>
      </w:r>
      <w:r w:rsidR="001A7391">
        <w:rPr>
          <w:rFonts w:cstheme="minorHAnsi"/>
          <w:sz w:val="24"/>
          <w:szCs w:val="24"/>
        </w:rPr>
        <w:t xml:space="preserve"> Oracle 11g with SQL+ from </w:t>
      </w:r>
      <w:r w:rsidR="001A7391" w:rsidRPr="001B3A77">
        <w:rPr>
          <w:rFonts w:cstheme="minorHAnsi"/>
          <w:i/>
          <w:sz w:val="24"/>
          <w:szCs w:val="24"/>
        </w:rPr>
        <w:t>AppsAnywhere</w:t>
      </w:r>
      <w:r>
        <w:rPr>
          <w:rFonts w:cstheme="minorHAnsi"/>
          <w:i/>
          <w:sz w:val="24"/>
          <w:szCs w:val="24"/>
        </w:rPr>
        <w:t xml:space="preserve"> </w:t>
      </w:r>
      <w:r w:rsidRPr="008E0C39">
        <w:rPr>
          <w:rFonts w:cstheme="minorHAnsi"/>
          <w:b/>
          <w:i/>
          <w:sz w:val="24"/>
          <w:szCs w:val="24"/>
        </w:rPr>
        <w:t>(As in Week 4)</w:t>
      </w:r>
    </w:p>
    <w:p w:rsidR="00C53785" w:rsidRPr="009246F2" w:rsidRDefault="008E0C39" w:rsidP="00C53785">
      <w:pPr>
        <w:spacing w:before="8" w:line="280" w:lineRule="exact"/>
        <w:rPr>
          <w:rFonts w:cstheme="minorHAnsi"/>
          <w:sz w:val="24"/>
          <w:szCs w:val="24"/>
          <w:u w:val="single"/>
        </w:rPr>
      </w:pPr>
      <w:r w:rsidRPr="009246F2">
        <w:rPr>
          <w:rFonts w:cstheme="minorHAnsi"/>
          <w:sz w:val="24"/>
          <w:szCs w:val="24"/>
        </w:rPr>
        <w:t>Step</w:t>
      </w:r>
      <w:r w:rsidR="00CE25F8" w:rsidRPr="009246F2">
        <w:rPr>
          <w:rFonts w:cstheme="minorHAnsi"/>
          <w:sz w:val="24"/>
          <w:szCs w:val="24"/>
        </w:rPr>
        <w:t>2</w:t>
      </w:r>
      <w:r w:rsidRPr="009246F2">
        <w:rPr>
          <w:rFonts w:cstheme="minorHAnsi"/>
          <w:sz w:val="24"/>
          <w:szCs w:val="24"/>
        </w:rPr>
        <w:t>: Create Database and add data</w:t>
      </w:r>
      <w:r w:rsidR="00C53785" w:rsidRPr="009246F2">
        <w:rPr>
          <w:rFonts w:cstheme="minorHAnsi"/>
          <w:sz w:val="24"/>
          <w:szCs w:val="24"/>
        </w:rPr>
        <w:t xml:space="preserve"> from ANNEX A (</w:t>
      </w:r>
      <w:r w:rsidR="009246F2">
        <w:rPr>
          <w:rFonts w:cstheme="minorHAnsi"/>
          <w:i/>
          <w:sz w:val="24"/>
          <w:szCs w:val="24"/>
        </w:rPr>
        <w:t>S</w:t>
      </w:r>
      <w:r w:rsidR="009246F2" w:rsidRPr="009246F2">
        <w:rPr>
          <w:rFonts w:cstheme="minorHAnsi"/>
          <w:i/>
          <w:sz w:val="24"/>
          <w:szCs w:val="24"/>
        </w:rPr>
        <w:t xml:space="preserve">ee </w:t>
      </w:r>
      <w:r w:rsidR="00C53785" w:rsidRPr="009246F2">
        <w:rPr>
          <w:rFonts w:cstheme="minorHAnsi"/>
          <w:i/>
          <w:sz w:val="24"/>
          <w:szCs w:val="24"/>
        </w:rPr>
        <w:t>at the end</w:t>
      </w:r>
      <w:bookmarkStart w:id="0" w:name="_GoBack"/>
      <w:bookmarkEnd w:id="0"/>
      <w:r w:rsidR="00C53785" w:rsidRPr="009246F2">
        <w:rPr>
          <w:rFonts w:cstheme="minorHAnsi"/>
          <w:sz w:val="24"/>
          <w:szCs w:val="24"/>
        </w:rPr>
        <w:t>)</w:t>
      </w:r>
    </w:p>
    <w:p w:rsidR="00C53785" w:rsidRDefault="00C53785" w:rsidP="00C53785">
      <w:pPr>
        <w:spacing w:before="8" w:line="28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Task 1:  Draw the </w:t>
      </w:r>
      <w:r w:rsidR="00CE25F8">
        <w:rPr>
          <w:rFonts w:cstheme="minorHAnsi"/>
          <w:b/>
          <w:sz w:val="24"/>
          <w:szCs w:val="24"/>
          <w:u w:val="single"/>
        </w:rPr>
        <w:t>ERD</w:t>
      </w:r>
      <w:r>
        <w:rPr>
          <w:rFonts w:cstheme="minorHAnsi"/>
          <w:b/>
          <w:sz w:val="24"/>
          <w:szCs w:val="24"/>
          <w:u w:val="single"/>
        </w:rPr>
        <w:t xml:space="preserve"> equivalent of the annexed commands</w:t>
      </w:r>
    </w:p>
    <w:p w:rsidR="001A7391" w:rsidRPr="00CE25F8" w:rsidRDefault="00CE25F8" w:rsidP="00CE25F8">
      <w:pPr>
        <w:pStyle w:val="ListParagraph"/>
        <w:numPr>
          <w:ilvl w:val="0"/>
          <w:numId w:val="10"/>
        </w:numPr>
        <w:spacing w:before="8" w:line="28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You can use Chen’s or Crow’s foot notation</w:t>
      </w:r>
    </w:p>
    <w:p w:rsidR="001A7391" w:rsidRDefault="001A7391" w:rsidP="001A7391">
      <w:pPr>
        <w:spacing w:before="8" w:line="28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Task </w:t>
      </w:r>
      <w:r w:rsidR="00C53785">
        <w:rPr>
          <w:rFonts w:cstheme="minorHAnsi"/>
          <w:b/>
          <w:sz w:val="24"/>
          <w:szCs w:val="24"/>
          <w:u w:val="single"/>
        </w:rPr>
        <w:t>2</w:t>
      </w:r>
      <w:r>
        <w:rPr>
          <w:rFonts w:cstheme="minorHAnsi"/>
          <w:b/>
          <w:sz w:val="24"/>
          <w:szCs w:val="24"/>
          <w:u w:val="single"/>
        </w:rPr>
        <w:t xml:space="preserve">:  </w:t>
      </w:r>
      <w:r w:rsidR="008E0C39">
        <w:rPr>
          <w:rFonts w:cstheme="minorHAnsi"/>
          <w:b/>
          <w:sz w:val="24"/>
          <w:szCs w:val="24"/>
          <w:u w:val="single"/>
        </w:rPr>
        <w:t>Perform single Queries to retrieve the following data</w:t>
      </w:r>
    </w:p>
    <w:p w:rsidR="001A7391" w:rsidRPr="006478FC" w:rsidRDefault="008E0C39" w:rsidP="006478FC">
      <w:pPr>
        <w:spacing w:before="8" w:line="280" w:lineRule="exact"/>
        <w:ind w:left="964" w:hanging="964"/>
        <w:rPr>
          <w:rFonts w:cstheme="minorHAnsi"/>
          <w:sz w:val="24"/>
          <w:szCs w:val="24"/>
        </w:rPr>
      </w:pPr>
      <w:r w:rsidRPr="008E0C39">
        <w:rPr>
          <w:rFonts w:cstheme="minorHAnsi"/>
          <w:b/>
          <w:sz w:val="24"/>
          <w:szCs w:val="24"/>
        </w:rPr>
        <w:t>Query 1</w:t>
      </w:r>
      <w:r w:rsidRPr="008E0C39">
        <w:rPr>
          <w:rFonts w:cstheme="minorHAnsi"/>
          <w:sz w:val="24"/>
          <w:szCs w:val="24"/>
        </w:rPr>
        <w:t xml:space="preserve">: </w:t>
      </w:r>
      <w:r w:rsidR="00773665">
        <w:rPr>
          <w:rFonts w:cstheme="minorHAnsi"/>
          <w:sz w:val="24"/>
          <w:szCs w:val="24"/>
        </w:rPr>
        <w:t xml:space="preserve"> Select the </w:t>
      </w:r>
      <w:r w:rsidR="00773665" w:rsidRPr="00773665">
        <w:rPr>
          <w:rFonts w:cstheme="minorHAnsi"/>
          <w:b/>
          <w:sz w:val="24"/>
          <w:szCs w:val="24"/>
        </w:rPr>
        <w:t>L</w:t>
      </w:r>
      <w:r w:rsidR="00C53785" w:rsidRPr="00773665">
        <w:rPr>
          <w:rFonts w:cstheme="minorHAnsi"/>
          <w:b/>
          <w:sz w:val="24"/>
          <w:szCs w:val="24"/>
        </w:rPr>
        <w:t>ocations</w:t>
      </w:r>
      <w:r w:rsidR="00C53785">
        <w:rPr>
          <w:rFonts w:cstheme="minorHAnsi"/>
          <w:sz w:val="24"/>
          <w:szCs w:val="24"/>
        </w:rPr>
        <w:t xml:space="preserve"> and </w:t>
      </w:r>
      <w:r w:rsidR="00C53785" w:rsidRPr="00773665">
        <w:rPr>
          <w:rFonts w:cstheme="minorHAnsi"/>
          <w:b/>
          <w:sz w:val="24"/>
          <w:szCs w:val="24"/>
        </w:rPr>
        <w:t>Trip Dates</w:t>
      </w:r>
      <w:r w:rsidR="00C53785">
        <w:rPr>
          <w:rFonts w:cstheme="minorHAnsi"/>
          <w:sz w:val="24"/>
          <w:szCs w:val="24"/>
        </w:rPr>
        <w:t xml:space="preserve"> from the trips table</w:t>
      </w:r>
      <w:r w:rsidR="006478FC">
        <w:rPr>
          <w:rFonts w:cstheme="minorHAnsi"/>
          <w:sz w:val="24"/>
          <w:szCs w:val="24"/>
        </w:rPr>
        <w:t xml:space="preserve"> with pretty printed titles of </w:t>
      </w:r>
      <w:r w:rsidR="006478FC" w:rsidRPr="006478FC">
        <w:rPr>
          <w:rFonts w:cstheme="minorHAnsi"/>
          <w:b/>
          <w:sz w:val="24"/>
          <w:szCs w:val="24"/>
        </w:rPr>
        <w:t>Trip Location</w:t>
      </w:r>
      <w:r w:rsidR="006478FC">
        <w:rPr>
          <w:rFonts w:cstheme="minorHAnsi"/>
          <w:sz w:val="24"/>
          <w:szCs w:val="24"/>
        </w:rPr>
        <w:t xml:space="preserve"> and </w:t>
      </w:r>
      <w:r w:rsidR="006478FC">
        <w:rPr>
          <w:rFonts w:cstheme="minorHAnsi"/>
          <w:b/>
          <w:sz w:val="24"/>
          <w:szCs w:val="24"/>
        </w:rPr>
        <w:t>Trip Date</w:t>
      </w:r>
    </w:p>
    <w:p w:rsidR="00773665" w:rsidRPr="00773665" w:rsidRDefault="00773665" w:rsidP="00773665">
      <w:pPr>
        <w:spacing w:before="8" w:line="280" w:lineRule="exact"/>
        <w:ind w:left="964" w:hanging="964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 2</w:t>
      </w:r>
      <w:r w:rsidRPr="008E0C39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Select the </w:t>
      </w:r>
      <w:r>
        <w:rPr>
          <w:rFonts w:cstheme="minorHAnsi"/>
          <w:b/>
          <w:sz w:val="24"/>
          <w:szCs w:val="24"/>
        </w:rPr>
        <w:t>First Names</w:t>
      </w:r>
      <w:r w:rsidR="008A1EB7">
        <w:rPr>
          <w:rFonts w:cstheme="minorHAnsi"/>
          <w:b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Last Names</w:t>
      </w:r>
      <w:r>
        <w:rPr>
          <w:rFonts w:cstheme="minorHAnsi"/>
          <w:sz w:val="24"/>
          <w:szCs w:val="24"/>
        </w:rPr>
        <w:t xml:space="preserve"> </w:t>
      </w:r>
      <w:r w:rsidR="008A1EB7">
        <w:rPr>
          <w:rFonts w:cstheme="minorHAnsi"/>
          <w:sz w:val="24"/>
          <w:szCs w:val="24"/>
        </w:rPr>
        <w:t xml:space="preserve">and </w:t>
      </w:r>
      <w:r w:rsidR="008A1EB7">
        <w:rPr>
          <w:rFonts w:cstheme="minorHAnsi"/>
          <w:b/>
          <w:sz w:val="24"/>
          <w:szCs w:val="24"/>
        </w:rPr>
        <w:t xml:space="preserve">Birth Year </w:t>
      </w:r>
      <w:r>
        <w:rPr>
          <w:rFonts w:cstheme="minorHAnsi"/>
          <w:sz w:val="24"/>
          <w:szCs w:val="24"/>
        </w:rPr>
        <w:t xml:space="preserve">of students who were born after </w:t>
      </w:r>
      <w:r w:rsidRPr="00773665">
        <w:rPr>
          <w:rFonts w:cstheme="minorHAnsi"/>
          <w:b/>
          <w:sz w:val="24"/>
          <w:szCs w:val="24"/>
        </w:rPr>
        <w:t>1960</w:t>
      </w:r>
      <w:r>
        <w:rPr>
          <w:rFonts w:cstheme="minorHAnsi"/>
          <w:sz w:val="24"/>
          <w:szCs w:val="24"/>
        </w:rPr>
        <w:t xml:space="preserve"> but before </w:t>
      </w:r>
      <w:r w:rsidRPr="00773665">
        <w:rPr>
          <w:rFonts w:cstheme="minorHAnsi"/>
          <w:b/>
          <w:sz w:val="24"/>
          <w:szCs w:val="24"/>
        </w:rPr>
        <w:t>1998</w:t>
      </w:r>
    </w:p>
    <w:p w:rsidR="00773665" w:rsidRDefault="00773665" w:rsidP="00773665">
      <w:pPr>
        <w:spacing w:before="8" w:line="280" w:lineRule="exact"/>
        <w:ind w:left="964" w:hanging="964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 3</w:t>
      </w:r>
      <w:r w:rsidRPr="008E0C39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Select the </w:t>
      </w:r>
      <w:r w:rsidRPr="00773665">
        <w:rPr>
          <w:rFonts w:cstheme="minorHAnsi"/>
          <w:b/>
          <w:sz w:val="24"/>
          <w:szCs w:val="24"/>
        </w:rPr>
        <w:t>First Names</w:t>
      </w:r>
      <w:r w:rsidR="00E66A57">
        <w:rPr>
          <w:rFonts w:cstheme="minorHAnsi"/>
          <w:b/>
          <w:sz w:val="24"/>
          <w:szCs w:val="24"/>
        </w:rPr>
        <w:t xml:space="preserve">, </w:t>
      </w:r>
      <w:r w:rsidRPr="00773665">
        <w:rPr>
          <w:rFonts w:cstheme="minorHAnsi"/>
          <w:b/>
          <w:sz w:val="24"/>
          <w:szCs w:val="24"/>
        </w:rPr>
        <w:t>Last Names</w:t>
      </w:r>
      <w:r w:rsidR="00E66A57">
        <w:rPr>
          <w:rFonts w:cstheme="minorHAnsi"/>
          <w:b/>
          <w:sz w:val="24"/>
          <w:szCs w:val="24"/>
        </w:rPr>
        <w:t xml:space="preserve"> </w:t>
      </w:r>
      <w:r w:rsidR="00E66A57">
        <w:rPr>
          <w:rFonts w:cstheme="minorHAnsi"/>
          <w:sz w:val="24"/>
          <w:szCs w:val="24"/>
        </w:rPr>
        <w:t xml:space="preserve">and </w:t>
      </w:r>
      <w:r w:rsidR="00E66A57">
        <w:rPr>
          <w:rFonts w:cstheme="minorHAnsi"/>
          <w:b/>
          <w:sz w:val="24"/>
          <w:szCs w:val="24"/>
        </w:rPr>
        <w:t>Group Name</w:t>
      </w:r>
      <w:r>
        <w:rPr>
          <w:rFonts w:cstheme="minorHAnsi"/>
          <w:sz w:val="24"/>
          <w:szCs w:val="24"/>
        </w:rPr>
        <w:t xml:space="preserve"> of students who belong to the group nam</w:t>
      </w:r>
      <w:r w:rsidR="009D56BE">
        <w:rPr>
          <w:rFonts w:cstheme="minorHAnsi"/>
          <w:sz w:val="24"/>
          <w:szCs w:val="24"/>
        </w:rPr>
        <w:t>e ending in</w:t>
      </w:r>
      <w:r w:rsidRPr="00773665">
        <w:rPr>
          <w:rFonts w:cstheme="minorHAnsi"/>
          <w:b/>
          <w:sz w:val="24"/>
          <w:szCs w:val="24"/>
        </w:rPr>
        <w:t xml:space="preserve"> Bunch</w:t>
      </w:r>
      <w:r w:rsidR="00CE25F8">
        <w:rPr>
          <w:rFonts w:cstheme="minorHAnsi"/>
          <w:b/>
          <w:sz w:val="24"/>
          <w:szCs w:val="24"/>
        </w:rPr>
        <w:t xml:space="preserve"> </w:t>
      </w:r>
      <w:r w:rsidR="00CE25F8">
        <w:rPr>
          <w:rFonts w:cstheme="minorHAnsi"/>
          <w:sz w:val="24"/>
          <w:szCs w:val="24"/>
        </w:rPr>
        <w:t xml:space="preserve">sorted ascendingly based on their </w:t>
      </w:r>
      <w:r w:rsidR="00CE25F8" w:rsidRPr="00CE25F8">
        <w:rPr>
          <w:rFonts w:cstheme="minorHAnsi"/>
          <w:b/>
          <w:sz w:val="24"/>
          <w:szCs w:val="24"/>
        </w:rPr>
        <w:t>Last Names</w:t>
      </w:r>
      <w:r>
        <w:rPr>
          <w:rFonts w:cstheme="minorHAnsi"/>
          <w:sz w:val="24"/>
          <w:szCs w:val="24"/>
        </w:rPr>
        <w:t>.</w:t>
      </w:r>
    </w:p>
    <w:p w:rsidR="005E6D51" w:rsidRDefault="005E6D51" w:rsidP="005E6D51">
      <w:pPr>
        <w:spacing w:before="8" w:line="280" w:lineRule="exact"/>
        <w:ind w:left="964" w:hanging="964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 4: </w:t>
      </w:r>
      <w:r w:rsidR="009246F2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Select the </w:t>
      </w:r>
      <w:r>
        <w:rPr>
          <w:rFonts w:cstheme="minorHAnsi"/>
          <w:b/>
          <w:sz w:val="24"/>
          <w:szCs w:val="24"/>
        </w:rPr>
        <w:t xml:space="preserve">First Names </w:t>
      </w:r>
      <w:r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b/>
          <w:sz w:val="24"/>
          <w:szCs w:val="24"/>
        </w:rPr>
        <w:t>Last Names</w:t>
      </w:r>
      <w:r>
        <w:rPr>
          <w:rFonts w:cstheme="minorHAnsi"/>
          <w:sz w:val="24"/>
          <w:szCs w:val="24"/>
        </w:rPr>
        <w:t xml:space="preserve"> of students</w:t>
      </w:r>
      <w:r w:rsidRPr="008E0C3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who are approved to go on two trips</w:t>
      </w:r>
    </w:p>
    <w:p w:rsidR="00CE25F8" w:rsidRPr="00CE25F8" w:rsidRDefault="00CE25F8" w:rsidP="00682BAF">
      <w:pPr>
        <w:spacing w:before="8" w:line="280" w:lineRule="exact"/>
        <w:ind w:left="964" w:hanging="964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 </w:t>
      </w:r>
      <w:r w:rsidR="005E6D51">
        <w:rPr>
          <w:rFonts w:cstheme="minorHAnsi"/>
          <w:b/>
          <w:sz w:val="24"/>
          <w:szCs w:val="24"/>
        </w:rPr>
        <w:t>5</w:t>
      </w:r>
      <w:r w:rsidRPr="008E0C3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9246F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Show the</w:t>
      </w:r>
      <w:r w:rsidR="0062716A">
        <w:rPr>
          <w:rFonts w:cstheme="minorHAnsi"/>
          <w:sz w:val="24"/>
          <w:szCs w:val="24"/>
        </w:rPr>
        <w:t xml:space="preserve"> </w:t>
      </w:r>
      <w:r w:rsidR="0062716A">
        <w:rPr>
          <w:rFonts w:cstheme="minorHAnsi"/>
          <w:b/>
          <w:sz w:val="24"/>
          <w:szCs w:val="24"/>
        </w:rPr>
        <w:t xml:space="preserve">Location, Group Names </w:t>
      </w:r>
      <w:r w:rsidR="0062716A">
        <w:rPr>
          <w:rFonts w:cstheme="minorHAnsi"/>
          <w:sz w:val="24"/>
          <w:szCs w:val="24"/>
        </w:rPr>
        <w:t>and</w:t>
      </w:r>
      <w:r w:rsidR="0062716A" w:rsidRPr="0062716A">
        <w:rPr>
          <w:rFonts w:cstheme="minorHAnsi"/>
          <w:b/>
          <w:sz w:val="24"/>
          <w:szCs w:val="24"/>
        </w:rPr>
        <w:t xml:space="preserve"> total</w:t>
      </w:r>
      <w:r w:rsidRPr="0062716A">
        <w:rPr>
          <w:rFonts w:cstheme="minorHAnsi"/>
          <w:b/>
          <w:sz w:val="24"/>
          <w:szCs w:val="24"/>
        </w:rPr>
        <w:t xml:space="preserve"> </w:t>
      </w:r>
      <w:r w:rsidRPr="00682BAF">
        <w:rPr>
          <w:rFonts w:cstheme="minorHAnsi"/>
          <w:b/>
          <w:sz w:val="24"/>
          <w:szCs w:val="24"/>
        </w:rPr>
        <w:t>number</w:t>
      </w:r>
      <w:r w:rsidR="00682BAF" w:rsidRPr="00682BAF">
        <w:rPr>
          <w:rFonts w:cstheme="minorHAnsi"/>
          <w:sz w:val="24"/>
          <w:szCs w:val="24"/>
        </w:rPr>
        <w:t xml:space="preserve"> </w:t>
      </w:r>
      <w:r w:rsidR="00682BAF">
        <w:rPr>
          <w:rFonts w:cstheme="minorHAnsi"/>
          <w:sz w:val="24"/>
          <w:szCs w:val="24"/>
        </w:rPr>
        <w:t>of Students</w:t>
      </w:r>
      <w:r>
        <w:rPr>
          <w:rFonts w:cstheme="minorHAnsi"/>
          <w:sz w:val="24"/>
          <w:szCs w:val="24"/>
        </w:rPr>
        <w:t xml:space="preserve"> </w:t>
      </w:r>
      <w:r w:rsidR="00682BAF">
        <w:rPr>
          <w:rFonts w:cstheme="minorHAnsi"/>
          <w:sz w:val="24"/>
          <w:szCs w:val="24"/>
        </w:rPr>
        <w:t>that</w:t>
      </w:r>
      <w:r>
        <w:rPr>
          <w:rFonts w:cstheme="minorHAnsi"/>
          <w:sz w:val="24"/>
          <w:szCs w:val="24"/>
        </w:rPr>
        <w:t xml:space="preserve"> are approved to go on each trip</w:t>
      </w:r>
      <w:r w:rsidR="0062716A">
        <w:rPr>
          <w:rFonts w:cstheme="minorHAnsi"/>
          <w:sz w:val="24"/>
          <w:szCs w:val="24"/>
        </w:rPr>
        <w:t xml:space="preserve"> sorted decreasingly based on </w:t>
      </w:r>
      <w:r w:rsidR="008613ED">
        <w:rPr>
          <w:rFonts w:cstheme="minorHAnsi"/>
          <w:sz w:val="24"/>
          <w:szCs w:val="24"/>
        </w:rPr>
        <w:t>location.</w:t>
      </w:r>
    </w:p>
    <w:p w:rsidR="00773665" w:rsidRDefault="00773665" w:rsidP="00773665">
      <w:pPr>
        <w:spacing w:before="8" w:line="280" w:lineRule="exact"/>
        <w:ind w:left="964" w:hanging="964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Advanced:</w:t>
      </w:r>
    </w:p>
    <w:p w:rsidR="00773665" w:rsidRPr="00CE25F8" w:rsidRDefault="00773665" w:rsidP="00CE25F8">
      <w:pPr>
        <w:spacing w:before="8" w:line="280" w:lineRule="exact"/>
        <w:ind w:left="964" w:hanging="964"/>
        <w:rPr>
          <w:rFonts w:cstheme="minorHAnsi"/>
          <w:sz w:val="24"/>
          <w:szCs w:val="24"/>
        </w:rPr>
      </w:pPr>
      <w:r w:rsidRPr="008E0C39">
        <w:rPr>
          <w:rFonts w:cstheme="minorHAnsi"/>
          <w:b/>
          <w:sz w:val="24"/>
          <w:szCs w:val="24"/>
        </w:rPr>
        <w:t xml:space="preserve">Query </w:t>
      </w:r>
      <w:r w:rsidR="0062716A">
        <w:rPr>
          <w:rFonts w:cstheme="minorHAnsi"/>
          <w:b/>
          <w:sz w:val="24"/>
          <w:szCs w:val="24"/>
        </w:rPr>
        <w:t>6</w:t>
      </w:r>
      <w:r w:rsidRPr="008E0C39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</w:t>
      </w:r>
      <w:r w:rsidR="00A00A31">
        <w:rPr>
          <w:rFonts w:cstheme="minorHAnsi"/>
          <w:sz w:val="24"/>
          <w:szCs w:val="24"/>
        </w:rPr>
        <w:t xml:space="preserve">Show the </w:t>
      </w:r>
      <w:r w:rsidR="00A00A31">
        <w:rPr>
          <w:rFonts w:cstheme="minorHAnsi"/>
          <w:b/>
          <w:sz w:val="24"/>
          <w:szCs w:val="24"/>
        </w:rPr>
        <w:t xml:space="preserve">Location, Group Names </w:t>
      </w:r>
      <w:r w:rsidR="00A00A31">
        <w:rPr>
          <w:rFonts w:cstheme="minorHAnsi"/>
          <w:sz w:val="24"/>
          <w:szCs w:val="24"/>
        </w:rPr>
        <w:t>and</w:t>
      </w:r>
      <w:r w:rsidR="00A00A31" w:rsidRPr="0062716A">
        <w:rPr>
          <w:rFonts w:cstheme="minorHAnsi"/>
          <w:b/>
          <w:sz w:val="24"/>
          <w:szCs w:val="24"/>
        </w:rPr>
        <w:t xml:space="preserve"> total </w:t>
      </w:r>
      <w:r w:rsidR="00A00A31" w:rsidRPr="00682BAF">
        <w:rPr>
          <w:rFonts w:cstheme="minorHAnsi"/>
          <w:b/>
          <w:sz w:val="24"/>
          <w:szCs w:val="24"/>
        </w:rPr>
        <w:t>number</w:t>
      </w:r>
      <w:r w:rsidR="00A00A31" w:rsidRPr="00682BAF">
        <w:rPr>
          <w:rFonts w:cstheme="minorHAnsi"/>
          <w:sz w:val="24"/>
          <w:szCs w:val="24"/>
        </w:rPr>
        <w:t xml:space="preserve"> </w:t>
      </w:r>
      <w:r w:rsidR="00A00A31">
        <w:rPr>
          <w:rFonts w:cstheme="minorHAnsi"/>
          <w:sz w:val="24"/>
          <w:szCs w:val="24"/>
        </w:rPr>
        <w:t xml:space="preserve">of Students that are approved to go on each trip sorted decreasingly based on location from the groups that have more students than the mean. </w:t>
      </w:r>
    </w:p>
    <w:p w:rsidR="00773665" w:rsidRDefault="00773665" w:rsidP="00773665">
      <w:pPr>
        <w:spacing w:before="8" w:line="280" w:lineRule="exact"/>
        <w:rPr>
          <w:rFonts w:cstheme="minorHAnsi"/>
          <w:sz w:val="24"/>
          <w:szCs w:val="24"/>
        </w:rPr>
      </w:pPr>
    </w:p>
    <w:p w:rsidR="00773665" w:rsidRDefault="00773665" w:rsidP="00773665">
      <w:pPr>
        <w:spacing w:before="8" w:line="280" w:lineRule="exact"/>
        <w:rPr>
          <w:rFonts w:cstheme="minorHAnsi"/>
          <w:sz w:val="24"/>
          <w:szCs w:val="24"/>
        </w:rPr>
      </w:pPr>
    </w:p>
    <w:p w:rsidR="00773665" w:rsidRDefault="00773665" w:rsidP="001A7391">
      <w:pPr>
        <w:spacing w:before="8" w:line="280" w:lineRule="exact"/>
        <w:rPr>
          <w:rFonts w:cstheme="minorHAnsi"/>
          <w:sz w:val="24"/>
          <w:szCs w:val="24"/>
        </w:rPr>
      </w:pPr>
    </w:p>
    <w:p w:rsidR="00773665" w:rsidRDefault="00773665" w:rsidP="001A7391">
      <w:pPr>
        <w:spacing w:before="8" w:line="280" w:lineRule="exact"/>
        <w:rPr>
          <w:rFonts w:cstheme="minorHAnsi"/>
          <w:sz w:val="24"/>
          <w:szCs w:val="24"/>
        </w:rPr>
      </w:pPr>
    </w:p>
    <w:p w:rsidR="00C53785" w:rsidRDefault="00C53785" w:rsidP="001A7391">
      <w:pPr>
        <w:spacing w:before="8" w:line="280" w:lineRule="exact"/>
        <w:rPr>
          <w:rFonts w:cstheme="minorHAnsi"/>
          <w:b/>
          <w:sz w:val="24"/>
          <w:szCs w:val="24"/>
          <w:u w:val="single"/>
        </w:rPr>
      </w:pPr>
    </w:p>
    <w:p w:rsidR="00C53785" w:rsidRDefault="00C53785" w:rsidP="00CD515A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</w:p>
    <w:p w:rsidR="00CD515A" w:rsidRPr="00CD515A" w:rsidRDefault="00C53785" w:rsidP="00CD515A">
      <w:pPr>
        <w:spacing w:before="8" w:line="28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ANNEX A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DROP TABLE students;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DROP TABLE trip;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DROP TABLE groups;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DROP TABLE allocations;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CREATE TABLE students (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id      NUMBER(5) PRIMARY KEY,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first_name     VARCHAR2(15) NOT NULL,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last_name        VARCHAR2(15) NOT NULL,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birth_year     NUMBER(4) NOT NULL,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group_id       NUMBER(5) NOT NULL);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CREATE TABLE trip (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id      NUMBER(5) PRIMARY KEY,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location     VARCHAR2(25) NOT NULL,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trip_date           DATE NOT NULL,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supervisor     VARCHAR2(25) NOT NULL);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CREATE TABLE groups (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id      NUMBER(5) PRIMARY KEY,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group_name     VARCHAR2(40) NOT NULL);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CREATE TABLE allocations (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id      NUMBER(5) PRIMARY KEY,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student_id     NUMBER(5) NOT NULL,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trip_id        NUMBER(5) NOT NULL,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approved    CHAR(1) NOT NULL);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        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groups VALUES (1,'Funny Bunch');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groups VALUES (2,'Whacky Company');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groups VALUES (3,'Brady Bunch');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groups VALUES (4,'Johns');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(1,'Nick','Fury',1968,1);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(2,'Shawn','Mendez',1971,2);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(3,'Robert','DeFaro',1973,1);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(4,'Duke','Cage',1975,1);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(5,'Robert','Plant',1953,2);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(6,'Bruce','Wayne',1989,2);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(7,'Martin','Freeman',1923,2);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(8,'Bill','Gates',1946,2);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(9,'Steve','Jobs',1978,3);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(10,'John','Neumann',1992,3);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(11,'Edsger','Dijkstra',1996,3);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(12,'Tom','Hanks',1980,3);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(13,'Mario','Mario',2001,4);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(14,'Williem','Dafoe',2003,4);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(15,'Tom','Riddle',2000,4);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students VALUES (16,'Pen','Teller',1978,4);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trip VALUES(1,'Hogwarts',TO_DATE('17/12/2015', 'DD/MM/YYYY'),'Dumbledore');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trip VALUES(2,'London',TO_DATE('11/2/2017', 'DD/MM/YYYY'),'Luke');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trip VALUES(3,'Klingon Empire',TO_DATE</w:t>
      </w:r>
      <w:r w:rsidR="009246F2">
        <w:rPr>
          <w:noProof/>
          <w:lang w:eastAsia="en-GB"/>
        </w:rPr>
        <w:t xml:space="preserve">('16/7/2016', 'DD/MM/YYYY'),'T </w:t>
      </w:r>
      <w:r>
        <w:rPr>
          <w:noProof/>
          <w:lang w:eastAsia="en-GB"/>
        </w:rPr>
        <w:t>Kuvma');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lastRenderedPageBreak/>
        <w:t>INSERT INTO trip VALUES(4,'Austria',TO_DATE('8/8/2018', 'DD/MM/YYYY'),'Ski Instructor');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VALUES(1,1,1,'Y');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VALUES(2,1,2,'N');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VALUES(3,1,3,'Y');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VALUES(4,2,4,'N');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VALUES(5,2,1,'Y');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VALUES(6,2,2,'N');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VALUES(7,3,3,'Y');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VALUES(8,3,4,'N');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VALUES(9,3,1,'Y');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VALUES(10,4,2,'N');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VALUES(11,4,3,'Y');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VALUES(12,4,4,'N');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VALUES(13,5,1,'Y');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VALUES(14,5,2,'N');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VALUES(15,5,3,'Y');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VALUES(16,6,4,'N');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VALUES(17,6,1,'Y');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VALUES(18,6,2,'N');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VALUES(19,7,3,'Y');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VALUES(20,7,4,'N');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VALUES(21,7,1,'y');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VALUES(22,8,2,'N');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VALUES(23,8,3,'Y');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VALUES(24,8,4,'N');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VALUES(25,9,1,'Y');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VALUES(26,9,2,'N');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VALUES(27,9,3,'Y');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VALUES(28,10,4,'N');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VALUES(29,10,1,'Y');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VALUES(30,10,2,'N');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VALUES(31,11,3,'Y');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VALUES(32,11,4,'N');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VALUES(33,11,1,'Y');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VALUES(34,12,2,'N');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VALUES(35,12,3,'Y');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VALUES(36,12,4,'N');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VALUES(37,12,1,'Y');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VALUES(38,12,2,'N');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VALUES(39,13,3,'Y');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VALUES(40,13,4,'N');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VALUES(41,13,1,'y');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VALUES(42,14,2,'N');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VALUES(43,14,3,'Y');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VALUES(44,14,4,'N');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VALUES(45,15,1,'Y');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VALUES(46,15,2,'N');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VALUES(47,15,3,'Y');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VALUES(48,16,4,'N');</w:t>
      </w:r>
    </w:p>
    <w:p w:rsidR="00CD515A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VALUES(49,16,1,'Y');</w:t>
      </w:r>
    </w:p>
    <w:p w:rsidR="00862C4C" w:rsidRDefault="00CD515A" w:rsidP="00CD515A">
      <w:pPr>
        <w:spacing w:before="8" w:after="0" w:line="280" w:lineRule="exact"/>
        <w:jc w:val="both"/>
        <w:rPr>
          <w:noProof/>
          <w:lang w:eastAsia="en-GB"/>
        </w:rPr>
      </w:pPr>
      <w:r>
        <w:rPr>
          <w:noProof/>
          <w:lang w:eastAsia="en-GB"/>
        </w:rPr>
        <w:t>INSERT INTO allocations VALUES(50,16,2,'N');</w:t>
      </w:r>
    </w:p>
    <w:p w:rsidR="006B43F3" w:rsidRPr="006B43F3" w:rsidRDefault="006B43F3" w:rsidP="006B43F3">
      <w:pPr>
        <w:spacing w:before="8" w:after="0" w:line="280" w:lineRule="exact"/>
        <w:jc w:val="right"/>
        <w:rPr>
          <w:noProof/>
          <w:color w:val="EEECE1" w:themeColor="background2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B43F3">
        <w:rPr>
          <w:noProof/>
          <w:color w:val="EEECE1" w:themeColor="background2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/end/</w:t>
      </w:r>
    </w:p>
    <w:sectPr w:rsidR="006B43F3" w:rsidRPr="006B43F3">
      <w:type w:val="continuous"/>
      <w:pgSz w:w="11920" w:h="16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6E45"/>
    <w:multiLevelType w:val="hybridMultilevel"/>
    <w:tmpl w:val="4B9C2824"/>
    <w:lvl w:ilvl="0" w:tplc="E0B88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70F4"/>
    <w:multiLevelType w:val="hybridMultilevel"/>
    <w:tmpl w:val="0AF2554C"/>
    <w:lvl w:ilvl="0" w:tplc="28B618B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211C"/>
    <w:multiLevelType w:val="hybridMultilevel"/>
    <w:tmpl w:val="B7F234CA"/>
    <w:lvl w:ilvl="0" w:tplc="7CB22AAC">
      <w:start w:val="1"/>
      <w:numFmt w:val="decimal"/>
      <w:lvlText w:val="%1."/>
      <w:lvlJc w:val="left"/>
      <w:pPr>
        <w:ind w:left="501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E62ED"/>
    <w:multiLevelType w:val="hybridMultilevel"/>
    <w:tmpl w:val="3DA07A0C"/>
    <w:lvl w:ilvl="0" w:tplc="458A2DB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2FC97D3F"/>
    <w:multiLevelType w:val="hybridMultilevel"/>
    <w:tmpl w:val="A168B986"/>
    <w:lvl w:ilvl="0" w:tplc="2D244CF4">
      <w:numFmt w:val="bullet"/>
      <w:lvlText w:val=""/>
      <w:lvlJc w:val="left"/>
      <w:pPr>
        <w:ind w:left="360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4CF1EB4"/>
    <w:multiLevelType w:val="hybridMultilevel"/>
    <w:tmpl w:val="19681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B26BC"/>
    <w:multiLevelType w:val="hybridMultilevel"/>
    <w:tmpl w:val="7172BFEC"/>
    <w:lvl w:ilvl="0" w:tplc="FA0C46C6">
      <w:start w:val="4"/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7" w15:restartNumberingAfterBreak="0">
    <w:nsid w:val="395F3A31"/>
    <w:multiLevelType w:val="hybridMultilevel"/>
    <w:tmpl w:val="65AE556A"/>
    <w:lvl w:ilvl="0" w:tplc="C060C8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377567"/>
    <w:multiLevelType w:val="hybridMultilevel"/>
    <w:tmpl w:val="FCE691C2"/>
    <w:lvl w:ilvl="0" w:tplc="E0B889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470653"/>
    <w:multiLevelType w:val="hybridMultilevel"/>
    <w:tmpl w:val="B5309B6E"/>
    <w:lvl w:ilvl="0" w:tplc="038C69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C0"/>
    <w:rsid w:val="00065E31"/>
    <w:rsid w:val="0011061B"/>
    <w:rsid w:val="00124372"/>
    <w:rsid w:val="001A3083"/>
    <w:rsid w:val="001A3132"/>
    <w:rsid w:val="001A7391"/>
    <w:rsid w:val="001E503A"/>
    <w:rsid w:val="001F7D30"/>
    <w:rsid w:val="00207935"/>
    <w:rsid w:val="00264696"/>
    <w:rsid w:val="002B6E60"/>
    <w:rsid w:val="00315307"/>
    <w:rsid w:val="00361B1C"/>
    <w:rsid w:val="00396A67"/>
    <w:rsid w:val="003A6138"/>
    <w:rsid w:val="003D081A"/>
    <w:rsid w:val="004C0301"/>
    <w:rsid w:val="00526524"/>
    <w:rsid w:val="00592FF3"/>
    <w:rsid w:val="005D7948"/>
    <w:rsid w:val="005E6D51"/>
    <w:rsid w:val="005F4B67"/>
    <w:rsid w:val="0061497D"/>
    <w:rsid w:val="0062710A"/>
    <w:rsid w:val="0062716A"/>
    <w:rsid w:val="006478FC"/>
    <w:rsid w:val="00682BAF"/>
    <w:rsid w:val="006B43F3"/>
    <w:rsid w:val="00707E0D"/>
    <w:rsid w:val="00770929"/>
    <w:rsid w:val="00773665"/>
    <w:rsid w:val="007A7417"/>
    <w:rsid w:val="00823BB6"/>
    <w:rsid w:val="008359A5"/>
    <w:rsid w:val="008604A7"/>
    <w:rsid w:val="008613ED"/>
    <w:rsid w:val="00862C4C"/>
    <w:rsid w:val="00885088"/>
    <w:rsid w:val="008A1EB7"/>
    <w:rsid w:val="008D7C6F"/>
    <w:rsid w:val="008E0C39"/>
    <w:rsid w:val="009246F2"/>
    <w:rsid w:val="0097225A"/>
    <w:rsid w:val="009D56BE"/>
    <w:rsid w:val="00A00A31"/>
    <w:rsid w:val="00A6276D"/>
    <w:rsid w:val="00A80ABE"/>
    <w:rsid w:val="00AC46E1"/>
    <w:rsid w:val="00AD7691"/>
    <w:rsid w:val="00AE4938"/>
    <w:rsid w:val="00B336E2"/>
    <w:rsid w:val="00BC0E07"/>
    <w:rsid w:val="00BD394E"/>
    <w:rsid w:val="00C53785"/>
    <w:rsid w:val="00CD515A"/>
    <w:rsid w:val="00CE25F8"/>
    <w:rsid w:val="00DA2AC0"/>
    <w:rsid w:val="00DC087E"/>
    <w:rsid w:val="00E155E5"/>
    <w:rsid w:val="00E66A57"/>
    <w:rsid w:val="00F41687"/>
    <w:rsid w:val="00FB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176A4-59AB-47DE-ABA0-66B75364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38"/>
    <w:pPr>
      <w:ind w:left="720"/>
      <w:contextualSpacing/>
    </w:pPr>
  </w:style>
  <w:style w:type="table" w:styleId="TableGrid">
    <w:name w:val="Table Grid"/>
    <w:basedOn w:val="TableNormal"/>
    <w:uiPriority w:val="59"/>
    <w:rsid w:val="005D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rsonalComposeStyle">
    <w:name w:val="Personal Compose Style"/>
    <w:basedOn w:val="DefaultParagraphFont"/>
    <w:rsid w:val="001A7391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59F30B1F.dotm</Template>
  <TotalTime>25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Norlaily Yaacob</cp:lastModifiedBy>
  <cp:revision>5</cp:revision>
  <dcterms:created xsi:type="dcterms:W3CDTF">2018-02-23T22:12:00Z</dcterms:created>
  <dcterms:modified xsi:type="dcterms:W3CDTF">2018-02-25T17:47:00Z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2014-10-06T00:00:00Z</vt:filetime>
  </property>
  <property fmtid="{D5CDD505-2E9C-101B-9397-08002B2CF9AE}" pid="3" name="LastSaved">
    <vt:filetime>2015-02-13T00:00:00Z</vt:filetime>
  </property>
</Properties>
</file>